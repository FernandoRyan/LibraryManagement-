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pPr w:leftFromText="180" w:rightFromText="180" w:vertAnchor="text" w:horzAnchor="page" w:tblpX="841" w:tblpY="10467"/>
        <w:tblW w:w="9784" w:type="dxa"/>
        <w:tblLook w:val="04A0" w:firstRow="1" w:lastRow="0" w:firstColumn="1" w:lastColumn="0" w:noHBand="0" w:noVBand="1"/>
      </w:tblPr>
      <w:tblGrid>
        <w:gridCol w:w="10566"/>
      </w:tblGrid>
      <w:tr w:rsidR="000F1DCE" w14:paraId="19545621" w14:textId="77777777" w:rsidTr="0068256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9784" w:type="dxa"/>
            <w:shd w:val="clear" w:color="auto" w:fill="auto"/>
            <w:vAlign w:val="bottom"/>
          </w:tcPr>
          <w:p w14:paraId="0CBF134E"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6C26AAC" wp14:editId="29DAEB9B">
                      <wp:extent cx="6572250" cy="857250"/>
                      <wp:effectExtent l="0" t="0" r="0" b="0"/>
                      <wp:docPr id="12" name="Text Box 12"/>
                      <wp:cNvGraphicFramePr/>
                      <a:graphic xmlns:a="http://schemas.openxmlformats.org/drawingml/2006/main">
                        <a:graphicData uri="http://schemas.microsoft.com/office/word/2010/wordprocessingShape">
                          <wps:wsp>
                            <wps:cNvSpPr txBox="1"/>
                            <wps:spPr>
                              <a:xfrm>
                                <a:off x="0" y="0"/>
                                <a:ext cx="6572250" cy="85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B20D60" w14:textId="2DE938FA" w:rsidR="000F1DCE" w:rsidRPr="0068256C" w:rsidRDefault="0068256C" w:rsidP="000F1DCE">
                                  <w:pPr>
                                    <w:pStyle w:val="Title"/>
                                    <w:rPr>
                                      <w:b w:val="0"/>
                                      <w:color w:val="FFFFFF" w:themeColor="background1"/>
                                      <w:sz w:val="72"/>
                                      <w:szCs w:val="72"/>
                                    </w:rPr>
                                  </w:pPr>
                                  <w:r w:rsidRPr="0068256C">
                                    <w:rPr>
                                      <w:b w:val="0"/>
                                      <w:color w:val="FFFFFF" w:themeColor="background1"/>
                                      <w:sz w:val="72"/>
                                      <w:szCs w:val="72"/>
                                    </w:rPr>
                                    <w:t>NSBM Library</w:t>
                                  </w:r>
                                  <w:r>
                                    <w:rPr>
                                      <w:b w:val="0"/>
                                      <w:color w:val="FFFFFF" w:themeColor="background1"/>
                                      <w:sz w:val="72"/>
                                      <w:szCs w:val="72"/>
                                    </w:rPr>
                                    <w:t xml:space="preserve"> </w:t>
                                  </w:r>
                                  <w:r w:rsidRPr="0068256C">
                                    <w:rPr>
                                      <w:b w:val="0"/>
                                      <w:color w:val="FFFFFF" w:themeColor="background1"/>
                                      <w:sz w:val="72"/>
                                      <w:szCs w:val="72"/>
                                    </w:rPr>
                                    <w:t>Management</w:t>
                                  </w:r>
                                  <w:r>
                                    <w:rPr>
                                      <w:b w:val="0"/>
                                      <w:color w:val="FFFFFF" w:themeColor="background1"/>
                                      <w:sz w:val="72"/>
                                      <w:szCs w:val="72"/>
                                    </w:rPr>
                                    <w:t xml:space="preserve"> </w:t>
                                  </w:r>
                                  <w:r w:rsidR="000F1DCE" w:rsidRPr="0068256C">
                                    <w:rPr>
                                      <w:b w:val="0"/>
                                      <w:color w:val="FFFFFF" w:themeColor="background1"/>
                                      <w:sz w:val="72"/>
                                      <w:szCs w:val="72"/>
                                    </w:rPr>
                                    <w:t xml:space="preserve">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6C26AAC" id="_x0000_t202" coordsize="21600,21600" o:spt="202" path="m,l,21600r21600,l21600,xe">
                      <v:stroke joinstyle="miter"/>
                      <v:path gradientshapeok="t" o:connecttype="rect"/>
                    </v:shapetype>
                    <v:shape id="Text Box 12" o:spid="_x0000_s1026" type="#_x0000_t202" style="width:51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" filled="f" stroked="f">
                      <v:textbox>
                        <w:txbxContent>
                          <w:p w14:paraId="75B20D60" w14:textId="2DE938FA" w:rsidR="000F1DCE" w:rsidRPr="0068256C" w:rsidRDefault="0068256C" w:rsidP="000F1DCE">
                            <w:pPr>
                              <w:pStyle w:val="Title"/>
                              <w:rPr>
                                <w:b w:val="0"/>
                                <w:color w:val="FFFFFF" w:themeColor="background1"/>
                                <w:sz w:val="72"/>
                                <w:szCs w:val="72"/>
                              </w:rPr>
                            </w:pPr>
                            <w:r w:rsidRPr="0068256C">
                              <w:rPr>
                                <w:b w:val="0"/>
                                <w:color w:val="FFFFFF" w:themeColor="background1"/>
                                <w:sz w:val="72"/>
                                <w:szCs w:val="72"/>
                              </w:rPr>
                              <w:t>NSBM Library</w:t>
                            </w:r>
                            <w:r>
                              <w:rPr>
                                <w:b w:val="0"/>
                                <w:color w:val="FFFFFF" w:themeColor="background1"/>
                                <w:sz w:val="72"/>
                                <w:szCs w:val="72"/>
                              </w:rPr>
                              <w:t xml:space="preserve"> </w:t>
                            </w:r>
                            <w:r w:rsidRPr="0068256C">
                              <w:rPr>
                                <w:b w:val="0"/>
                                <w:color w:val="FFFFFF" w:themeColor="background1"/>
                                <w:sz w:val="72"/>
                                <w:szCs w:val="72"/>
                              </w:rPr>
                              <w:t>Management</w:t>
                            </w:r>
                            <w:r>
                              <w:rPr>
                                <w:b w:val="0"/>
                                <w:color w:val="FFFFFF" w:themeColor="background1"/>
                                <w:sz w:val="72"/>
                                <w:szCs w:val="72"/>
                              </w:rPr>
                              <w:t xml:space="preserve"> </w:t>
                            </w:r>
                            <w:r w:rsidR="000F1DCE" w:rsidRPr="0068256C">
                              <w:rPr>
                                <w:b w:val="0"/>
                                <w:color w:val="FFFFFF" w:themeColor="background1"/>
                                <w:sz w:val="72"/>
                                <w:szCs w:val="72"/>
                              </w:rPr>
                              <w:t xml:space="preserve">Report </w:t>
                            </w:r>
                          </w:p>
                        </w:txbxContent>
                      </v:textbox>
                      <w10:anchorlock/>
                    </v:shape>
                  </w:pict>
                </mc:Fallback>
              </mc:AlternateContent>
            </w:r>
          </w:p>
        </w:tc>
      </w:tr>
      <w:tr w:rsidR="000F1DCE" w14:paraId="60F74FAD" w14:textId="77777777" w:rsidTr="0068256C">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9784" w:type="dxa"/>
            <w:shd w:val="clear" w:color="auto" w:fill="auto"/>
          </w:tcPr>
          <w:p w14:paraId="5378EBB5" w14:textId="09EAA89D" w:rsidR="000F1DCE" w:rsidRPr="00616989" w:rsidRDefault="0068256C" w:rsidP="00CB4A4D">
            <w:pPr>
              <w:spacing w:after="200"/>
              <w:rPr>
                <w:smallCaps/>
              </w:rPr>
            </w:pPr>
            <w:r>
              <w:rPr>
                <w:b w:val="0"/>
                <w:noProof/>
              </w:rPr>
              <mc:AlternateContent>
                <mc:Choice Requires="wps">
                  <w:drawing>
                    <wp:anchor distT="0" distB="0" distL="114300" distR="114300" simplePos="0" relativeHeight="251657215" behindDoc="1" locked="0" layoutInCell="1" allowOverlap="1" wp14:anchorId="6DFA7823" wp14:editId="7517A072">
                      <wp:simplePos x="0" y="0"/>
                      <wp:positionH relativeFrom="column">
                        <wp:posOffset>-528955</wp:posOffset>
                      </wp:positionH>
                      <wp:positionV relativeFrom="paragraph">
                        <wp:posOffset>-2423795</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26E42" id="Rectangle 8" o:spid="_x0000_s1026" alt="rectangle" style="position:absolute;margin-left:-41.65pt;margin-top:-190.8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" fillcolor="#404040 [2429]" stroked="f" strokeweight="1pt"/>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631E1B3A"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AB88049"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30C15BF1" wp14:editId="04F1038C">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AD39BE" w14:textId="00150D9E" w:rsidR="00CB4A4D" w:rsidRPr="00CB4A4D" w:rsidRDefault="007B1BAB" w:rsidP="00CB4A4D">
                                  <w:pPr>
                                    <w:pStyle w:val="Subtitle"/>
                                    <w:rPr>
                                      <w:color w:val="FFFFFF" w:themeColor="background1"/>
                                    </w:rPr>
                                  </w:pPr>
                                  <w:r>
                                    <w:rPr>
                                      <w:color w:val="FFFFFF" w:themeColor="background1"/>
                                    </w:rPr>
                                    <w:t>By</w:t>
                                  </w:r>
                                  <w:r w:rsidR="00911B23">
                                    <w:rPr>
                                      <w:color w:val="FFFFFF" w:themeColor="background1"/>
                                    </w:rPr>
                                    <w:t xml:space="preserve"> </w:t>
                                  </w:r>
                                  <w:r w:rsidR="00911B23" w:rsidRPr="00911B23">
                                    <w:rPr>
                                      <w:color w:val="FFFFFF" w:themeColor="background1"/>
                                    </w:rPr>
                                    <w:t>Runtime 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C15BF1" id="Text Box 16"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vX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ru19K+dUbdFhT92MBCeva7ThRoR4LzyGApBg0OMdDm1oU3La3Thb&#10;kv/1N3myB1eh5WyDISt5+LkSXnFmvlqw+Gw4HiNszD/jo5PEDv9aM3+tsavmklDeECvFyXxN9tH0&#10;V+2pecI+mKVXoRJW4u2Sx/56GbsGY59INZtlI8yhE/HGPjiZQieUE8ke2yfh3Y6JERy+pX4cxeQN&#10;ITvb5Glptoqk68zWhHOH6g5/zHDm+27fpCXx+j9bvWzF6TM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V8fvXfQIAAF0FAAAO&#10;AAAAAAAAAAAAAAAAAC4CAABkcnMvZTJvRG9jLnhtbFBLAQItABQABgAIAAAAIQCf4hch2gAAAAQB&#10;AAAPAAAAAAAAAAAAAAAAANcEAABkcnMvZG93bnJldi54bWxQSwUGAAAAAAQABADzAAAA3gUAAAAA&#10;" filled="f" stroked="f">
                      <v:textbox>
                        <w:txbxContent>
                          <w:p w14:paraId="41AD39BE" w14:textId="00150D9E" w:rsidR="00CB4A4D" w:rsidRPr="00CB4A4D" w:rsidRDefault="007B1BAB" w:rsidP="00CB4A4D">
                            <w:pPr>
                              <w:pStyle w:val="Subtitle"/>
                              <w:rPr>
                                <w:color w:val="FFFFFF" w:themeColor="background1"/>
                              </w:rPr>
                            </w:pPr>
                            <w:r>
                              <w:rPr>
                                <w:color w:val="FFFFFF" w:themeColor="background1"/>
                              </w:rPr>
                              <w:t>By</w:t>
                            </w:r>
                            <w:r w:rsidR="00911B23">
                              <w:rPr>
                                <w:color w:val="FFFFFF" w:themeColor="background1"/>
                              </w:rPr>
                              <w:t xml:space="preserve"> </w:t>
                            </w:r>
                            <w:r w:rsidR="00911B23" w:rsidRPr="00911B23">
                              <w:rPr>
                                <w:color w:val="FFFFFF" w:themeColor="background1"/>
                              </w:rPr>
                              <w:t>Runtime terror</w:t>
                            </w:r>
                          </w:p>
                        </w:txbxContent>
                      </v:textbox>
                      <w10:anchorlock/>
                    </v:shape>
                  </w:pict>
                </mc:Fallback>
              </mc:AlternateContent>
            </w:r>
          </w:p>
        </w:tc>
      </w:tr>
    </w:tbl>
    <w:sdt>
      <w:sdtPr>
        <w:rPr>
          <w:b/>
        </w:rPr>
        <w:id w:val="805429490"/>
        <w:docPartObj>
          <w:docPartGallery w:val="Cover Pages"/>
          <w:docPartUnique/>
        </w:docPartObj>
      </w:sdtPr>
      <w:sdtEndPr/>
      <w:sdtContent>
        <w:p w14:paraId="15076E71" w14:textId="5C66A82E" w:rsidR="00CB4A4D" w:rsidRDefault="00CB4A4D">
          <w:pPr>
            <w:spacing w:after="200"/>
            <w:rPr>
              <w:b/>
              <w:noProof/>
            </w:rPr>
          </w:pPr>
          <w:r>
            <w:rPr>
              <w:b/>
              <w:noProof/>
            </w:rPr>
            <w:drawing>
              <wp:anchor distT="0" distB="0" distL="114300" distR="114300" simplePos="0" relativeHeight="251658240" behindDoc="1" locked="0" layoutInCell="1" allowOverlap="1" wp14:anchorId="2D21C0EA" wp14:editId="002743F1">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32F893D9" wp14:editId="41BE64CC">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CADA7" id="Rectangle 10" o:spid="_x0000_s1026" alt="rectangle" style="position:absolute;margin-left:-70.75pt;margin-top:-75.7pt;width:612.3pt;height:88.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5924ADE1" w14:textId="39059C41" w:rsidR="00FD71E8" w:rsidRDefault="00D73345">
          <w:pPr>
            <w:spacing w:after="200"/>
            <w:rPr>
              <w:b/>
            </w:rPr>
          </w:pPr>
          <w:r>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821"/>
          </w:tblGrid>
          <w:tr w:rsidR="000F1DCE" w14:paraId="0C48DCB6"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38BBC1BF" w14:textId="77777777" w:rsidR="0068256C" w:rsidRDefault="0068256C" w:rsidP="000F1DCE">
                <w:pPr>
                  <w:pStyle w:val="Title"/>
                  <w:framePr w:hSpace="0" w:wrap="auto" w:vAnchor="margin" w:hAnchor="text" w:yAlign="inline"/>
                  <w:rPr>
                    <w:b/>
                    <w:bCs/>
                  </w:rPr>
                </w:pPr>
              </w:p>
              <w:p w14:paraId="78462108" w14:textId="77777777" w:rsidR="0068256C" w:rsidRDefault="0068256C" w:rsidP="000F1DCE">
                <w:pPr>
                  <w:pStyle w:val="Title"/>
                  <w:framePr w:hSpace="0" w:wrap="auto" w:vAnchor="margin" w:hAnchor="text" w:yAlign="inline"/>
                </w:pPr>
              </w:p>
              <w:p w14:paraId="6F2F7FDB" w14:textId="674BA82C" w:rsidR="000F1DCE" w:rsidRPr="007B346A" w:rsidRDefault="0068256C" w:rsidP="000F1DCE">
                <w:pPr>
                  <w:pStyle w:val="Title"/>
                  <w:framePr w:hSpace="0" w:wrap="auto" w:vAnchor="margin" w:hAnchor="text" w:yAlign="inline"/>
                </w:pPr>
                <w:r w:rsidRPr="00C618C4">
                  <w:rPr>
                    <w:sz w:val="72"/>
                    <w:szCs w:val="44"/>
                  </w:rPr>
                  <w:t>The library management system</w:t>
                </w:r>
              </w:p>
            </w:tc>
          </w:tr>
          <w:tr w:rsidR="000F1DCE" w14:paraId="2D679E1A"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247F82C"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72CBE11D" wp14:editId="390BF9C7">
                          <wp:extent cx="5638800" cy="171450"/>
                          <wp:effectExtent l="0" t="0" r="0" b="0"/>
                          <wp:docPr id="3" name="Rectangle 3" descr="rectangle"/>
                          <wp:cNvGraphicFramePr/>
                          <a:graphic xmlns:a="http://schemas.openxmlformats.org/drawingml/2006/main">
                            <a:graphicData uri="http://schemas.microsoft.com/office/word/2010/wordprocessingShape">
                              <wps:wsp>
                                <wps:cNvSpPr/>
                                <wps:spPr>
                                  <a:xfrm>
                                    <a:off x="0" y="0"/>
                                    <a:ext cx="5638800" cy="1714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512AC" id="Rectangle 3" o:spid="_x0000_s1026" alt="rectangle" style="width:444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" fillcolor="#d8d8d8 [2732]" stroked="f" strokeweight="1pt">
                          <w10:anchorlock/>
                        </v:rect>
                      </w:pict>
                    </mc:Fallback>
                  </mc:AlternateContent>
                </w:r>
              </w:p>
              <w:p w14:paraId="7E08A9D0" w14:textId="044215B9" w:rsidR="000F1DCE" w:rsidRPr="000F1DCE" w:rsidRDefault="000F1DCE" w:rsidP="000F1DCE">
                <w:pPr>
                  <w:pStyle w:val="Subtitle"/>
                  <w:framePr w:hSpace="0" w:wrap="auto" w:vAnchor="margin" w:hAnchor="text" w:yAlign="inline"/>
                  <w:rPr>
                    <w:b w:val="0"/>
                    <w:bCs w:val="0"/>
                  </w:rPr>
                </w:pPr>
              </w:p>
            </w:tc>
          </w:tr>
          <w:tr w:rsidR="000F1DCE" w14:paraId="753A6B2C"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7B2929ED" w14:textId="77777777" w:rsidR="000F1DCE" w:rsidRPr="00616989" w:rsidRDefault="000F1DCE" w:rsidP="000F1DCE">
                <w:pPr>
                  <w:spacing w:after="200"/>
                  <w:rPr>
                    <w:smallCaps/>
                    <w:noProof/>
                  </w:rPr>
                </w:pPr>
                <w:r>
                  <w:rPr>
                    <w:smallCaps/>
                    <w:noProof/>
                  </w:rPr>
                  <w:lastRenderedPageBreak/>
                  <mc:AlternateContent>
                    <mc:Choice Requires="wps">
                      <w:drawing>
                        <wp:inline distT="0" distB="0" distL="0" distR="0" wp14:anchorId="05B493A8" wp14:editId="4CEDC1DE">
                          <wp:extent cx="6734175" cy="9363075"/>
                          <wp:effectExtent l="0" t="0" r="0" b="9525"/>
                          <wp:docPr id="31" name="Text Box 31"/>
                          <wp:cNvGraphicFramePr/>
                          <a:graphic xmlns:a="http://schemas.openxmlformats.org/drawingml/2006/main">
                            <a:graphicData uri="http://schemas.microsoft.com/office/word/2010/wordprocessingShape">
                              <wps:wsp>
                                <wps:cNvSpPr txBox="1"/>
                                <wps:spPr>
                                  <a:xfrm>
                                    <a:off x="0" y="0"/>
                                    <a:ext cx="6734175" cy="9363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CFAAC" w14:textId="0912522B" w:rsidR="00C618C4" w:rsidRDefault="00C618C4" w:rsidP="00C618C4">
                                      <w:pPr>
                                        <w:pStyle w:val="Heading1"/>
                                        <w:spacing w:line="360" w:lineRule="auto"/>
                                      </w:pPr>
                                      <w:r>
                                        <w:t xml:space="preserve">Introduction </w:t>
                                      </w:r>
                                    </w:p>
                                    <w:p w14:paraId="1EE6FBB0" w14:textId="09F99BAC" w:rsidR="00C618C4" w:rsidRPr="00DE4746" w:rsidRDefault="00C618C4" w:rsidP="00C618C4">
                                      <w:pPr>
                                        <w:rPr>
                                          <w:rFonts w:cstheme="minorHAnsi"/>
                                        </w:rPr>
                                      </w:pPr>
                                      <w:r w:rsidRPr="00DE4746">
                                        <w:rPr>
                                          <w:rFonts w:cstheme="minorHAnsi"/>
                                        </w:rPr>
                                        <w:t xml:space="preserve">The library management system is made with an idea of design and in detailed oriented aspect for making the overall manual system at the campus become much efficient .The LMS would allow the daily operation at the library become much efficient , where the librarian and his bulk work of documentation and paper keeping is minimized and now the system is computerized . </w:t>
                                      </w:r>
                                    </w:p>
                                    <w:p w14:paraId="47D5D16D" w14:textId="6360BF1E" w:rsidR="00C618C4" w:rsidRDefault="00C618C4" w:rsidP="00C618C4">
                                      <w:pPr>
                                        <w:rPr>
                                          <w:rFonts w:cstheme="minorHAnsi"/>
                                        </w:rPr>
                                      </w:pPr>
                                      <w:r w:rsidRPr="00DE4746">
                                        <w:rPr>
                                          <w:rFonts w:cstheme="minorHAnsi"/>
                                        </w:rPr>
                                        <w:t xml:space="preserve">The main goal of the project is reduce the burden of manual handling for the librarian and allowing him/her to focus on other activities like maintaining a good library environment , good disciplinary and an area for student to love and enjoy as now lending process is much quicker and faster and making students want to develop good habits for reading. </w:t>
                                      </w:r>
                                    </w:p>
                                    <w:p w14:paraId="1190D5F7" w14:textId="77777777" w:rsidR="00DE4746" w:rsidRDefault="00DE4746" w:rsidP="00C618C4">
                                      <w:pPr>
                                        <w:rPr>
                                          <w:rFonts w:cstheme="minorHAnsi"/>
                                        </w:rPr>
                                      </w:pPr>
                                    </w:p>
                                    <w:p w14:paraId="3A77989E" w14:textId="59749682" w:rsidR="00DE4746" w:rsidRDefault="00DE4746" w:rsidP="00C618C4">
                                      <w:pPr>
                                        <w:rPr>
                                          <w:rFonts w:cstheme="minorHAnsi"/>
                                        </w:rPr>
                                      </w:pPr>
                                      <w:r>
                                        <w:rPr>
                                          <w:rFonts w:cstheme="minorHAnsi"/>
                                        </w:rPr>
                                        <w:t>The following set of requirements are targeting while designing the Library Management system:</w:t>
                                      </w:r>
                                    </w:p>
                                    <w:p w14:paraId="0BE66419" w14:textId="3AE34A39" w:rsidR="00DE4746" w:rsidRDefault="00DE4746" w:rsidP="00DE4746">
                                      <w:pPr>
                                        <w:pStyle w:val="ListParagraph"/>
                                        <w:numPr>
                                          <w:ilvl w:val="0"/>
                                          <w:numId w:val="18"/>
                                        </w:numPr>
                                        <w:spacing w:line="240" w:lineRule="auto"/>
                                        <w:rPr>
                                          <w:rFonts w:cstheme="minorHAnsi"/>
                                        </w:rPr>
                                      </w:pPr>
                                      <w:r>
                                        <w:rPr>
                                          <w:rFonts w:cstheme="minorHAnsi"/>
                                        </w:rPr>
                                        <w:t>The Librarian can only search the books by author name and book name.</w:t>
                                      </w:r>
                                    </w:p>
                                    <w:p w14:paraId="3CA338E9" w14:textId="77777777" w:rsidR="00DE4746" w:rsidRDefault="00DE4746" w:rsidP="00DE4746">
                                      <w:pPr>
                                        <w:pStyle w:val="ListParagraph"/>
                                        <w:spacing w:line="240" w:lineRule="auto"/>
                                        <w:rPr>
                                          <w:rFonts w:cstheme="minorHAnsi"/>
                                        </w:rPr>
                                      </w:pPr>
                                    </w:p>
                                    <w:p w14:paraId="69322E08" w14:textId="128E5BE0" w:rsidR="00DE4746" w:rsidRDefault="00DE4746" w:rsidP="00DE4746">
                                      <w:pPr>
                                        <w:pStyle w:val="ListParagraph"/>
                                        <w:numPr>
                                          <w:ilvl w:val="0"/>
                                          <w:numId w:val="18"/>
                                        </w:numPr>
                                        <w:spacing w:line="240" w:lineRule="auto"/>
                                        <w:rPr>
                                          <w:rFonts w:cstheme="minorHAnsi"/>
                                        </w:rPr>
                                      </w:pPr>
                                      <w:r>
                                        <w:rPr>
                                          <w:rFonts w:cstheme="minorHAnsi"/>
                                        </w:rPr>
                                        <w:t>Each book has a unique id for easy reference.</w:t>
                                      </w:r>
                                    </w:p>
                                    <w:p w14:paraId="69E03A2A" w14:textId="77777777" w:rsidR="00DE4746" w:rsidRPr="00DE4746" w:rsidRDefault="00DE4746" w:rsidP="00DE4746">
                                      <w:pPr>
                                        <w:pStyle w:val="ListParagraph"/>
                                        <w:rPr>
                                          <w:rFonts w:cstheme="minorHAnsi"/>
                                        </w:rPr>
                                      </w:pPr>
                                    </w:p>
                                    <w:p w14:paraId="7A675978" w14:textId="77777777" w:rsidR="00DE4746" w:rsidRPr="00DE4746" w:rsidRDefault="00DE4746" w:rsidP="00DE4746">
                                      <w:pPr>
                                        <w:pStyle w:val="ListParagraph"/>
                                        <w:spacing w:line="240" w:lineRule="auto"/>
                                        <w:rPr>
                                          <w:rFonts w:cstheme="minorHAnsi"/>
                                        </w:rPr>
                                      </w:pPr>
                                    </w:p>
                                    <w:p w14:paraId="27441CE9" w14:textId="2950C6BE" w:rsidR="00DE4746" w:rsidRDefault="00DE4746" w:rsidP="00DE4746">
                                      <w:pPr>
                                        <w:pStyle w:val="ListParagraph"/>
                                        <w:numPr>
                                          <w:ilvl w:val="0"/>
                                          <w:numId w:val="18"/>
                                        </w:numPr>
                                        <w:spacing w:line="240" w:lineRule="auto"/>
                                        <w:rPr>
                                          <w:rFonts w:cstheme="minorHAnsi"/>
                                        </w:rPr>
                                      </w:pPr>
                                      <w:r>
                                        <w:rPr>
                                          <w:rFonts w:cstheme="minorHAnsi"/>
                                        </w:rPr>
                                        <w:t>There could be more than one book copy and any member can borrow a book.</w:t>
                                      </w:r>
                                    </w:p>
                                    <w:p w14:paraId="29D5EFE5" w14:textId="77777777" w:rsidR="00DE4746" w:rsidRPr="00DE4746" w:rsidRDefault="00DE4746" w:rsidP="00DE4746">
                                      <w:pPr>
                                        <w:pStyle w:val="ListParagraph"/>
                                        <w:spacing w:line="240" w:lineRule="auto"/>
                                        <w:rPr>
                                          <w:rFonts w:cstheme="minorHAnsi"/>
                                        </w:rPr>
                                      </w:pPr>
                                    </w:p>
                                    <w:p w14:paraId="69586064" w14:textId="562C9BED" w:rsidR="00DE4746" w:rsidRDefault="00DE4746" w:rsidP="00DE4746">
                                      <w:pPr>
                                        <w:pStyle w:val="ListParagraph"/>
                                        <w:numPr>
                                          <w:ilvl w:val="0"/>
                                          <w:numId w:val="18"/>
                                        </w:numPr>
                                        <w:spacing w:line="240" w:lineRule="auto"/>
                                        <w:rPr>
                                          <w:rFonts w:cstheme="minorHAnsi"/>
                                        </w:rPr>
                                      </w:pPr>
                                      <w:r>
                                        <w:rPr>
                                          <w:rFonts w:cstheme="minorHAnsi"/>
                                        </w:rPr>
                                        <w:t>The system will identify the books taken out and when its return back</w:t>
                                      </w:r>
                                    </w:p>
                                    <w:p w14:paraId="6A15D60B" w14:textId="77777777" w:rsidR="00DE4746" w:rsidRPr="00DE4746" w:rsidRDefault="00DE4746" w:rsidP="00DE4746">
                                      <w:pPr>
                                        <w:pStyle w:val="ListParagraph"/>
                                        <w:spacing w:line="240" w:lineRule="auto"/>
                                        <w:rPr>
                                          <w:rFonts w:cstheme="minorHAnsi"/>
                                        </w:rPr>
                                      </w:pPr>
                                    </w:p>
                                    <w:p w14:paraId="0866C810" w14:textId="77777777" w:rsidR="00DE4746" w:rsidRDefault="00DE4746" w:rsidP="00DE4746">
                                      <w:pPr>
                                        <w:pStyle w:val="ListParagraph"/>
                                        <w:spacing w:line="240" w:lineRule="auto"/>
                                        <w:rPr>
                                          <w:rFonts w:cstheme="minorHAnsi"/>
                                        </w:rPr>
                                      </w:pPr>
                                    </w:p>
                                    <w:p w14:paraId="4CC14AB0" w14:textId="45E4F342" w:rsidR="00DE4746" w:rsidRDefault="00DE4746" w:rsidP="00DE4746">
                                      <w:pPr>
                                        <w:pStyle w:val="ListParagraph"/>
                                        <w:numPr>
                                          <w:ilvl w:val="0"/>
                                          <w:numId w:val="18"/>
                                        </w:numPr>
                                        <w:spacing w:line="240" w:lineRule="auto"/>
                                        <w:rPr>
                                          <w:rFonts w:cstheme="minorHAnsi"/>
                                        </w:rPr>
                                      </w:pPr>
                                      <w:r>
                                        <w:rPr>
                                          <w:rFonts w:cstheme="minorHAnsi"/>
                                        </w:rPr>
                                        <w:t>Maximum days allowed per books is 14 or else a fine is charged.</w:t>
                                      </w:r>
                                    </w:p>
                                    <w:p w14:paraId="7B54FA2C" w14:textId="77777777" w:rsidR="00DE4746" w:rsidRDefault="00DE4746" w:rsidP="00DE4746">
                                      <w:pPr>
                                        <w:pStyle w:val="ListParagraph"/>
                                        <w:spacing w:line="240" w:lineRule="auto"/>
                                        <w:rPr>
                                          <w:rFonts w:cstheme="minorHAnsi"/>
                                        </w:rPr>
                                      </w:pPr>
                                    </w:p>
                                    <w:p w14:paraId="3C6293DE" w14:textId="636FC413" w:rsidR="00DE4746" w:rsidRDefault="00DE4746" w:rsidP="00DE4746">
                                      <w:pPr>
                                        <w:pStyle w:val="ListParagraph"/>
                                        <w:numPr>
                                          <w:ilvl w:val="0"/>
                                          <w:numId w:val="18"/>
                                        </w:numPr>
                                        <w:spacing w:line="240" w:lineRule="auto"/>
                                        <w:rPr>
                                          <w:rFonts w:cstheme="minorHAnsi"/>
                                        </w:rPr>
                                      </w:pPr>
                                      <w:r>
                                        <w:rPr>
                                          <w:rFonts w:cstheme="minorHAnsi"/>
                                        </w:rPr>
                                        <w:t>The system should collect fines when books returned after 15 days.</w:t>
                                      </w:r>
                                    </w:p>
                                    <w:p w14:paraId="1A881EE4" w14:textId="77777777" w:rsidR="00DE4746" w:rsidRPr="00DE4746" w:rsidRDefault="00DE4746" w:rsidP="00DE4746">
                                      <w:pPr>
                                        <w:pStyle w:val="ListParagraph"/>
                                        <w:spacing w:line="240" w:lineRule="auto"/>
                                        <w:rPr>
                                          <w:rFonts w:cstheme="minorHAnsi"/>
                                        </w:rPr>
                                      </w:pPr>
                                    </w:p>
                                    <w:p w14:paraId="7203E57F" w14:textId="77777777" w:rsidR="00DE4746" w:rsidRDefault="00DE4746" w:rsidP="00DE4746">
                                      <w:pPr>
                                        <w:pStyle w:val="ListParagraph"/>
                                        <w:spacing w:line="240" w:lineRule="auto"/>
                                        <w:rPr>
                                          <w:rFonts w:cstheme="minorHAnsi"/>
                                        </w:rPr>
                                      </w:pPr>
                                    </w:p>
                                    <w:p w14:paraId="1FCE54FF" w14:textId="39D2B46E" w:rsidR="00DE4746" w:rsidRPr="00DE4746" w:rsidRDefault="00DE4746" w:rsidP="00DE4746">
                                      <w:pPr>
                                        <w:pStyle w:val="ListParagraph"/>
                                        <w:numPr>
                                          <w:ilvl w:val="0"/>
                                          <w:numId w:val="18"/>
                                        </w:numPr>
                                        <w:spacing w:line="240" w:lineRule="auto"/>
                                        <w:rPr>
                                          <w:rFonts w:cstheme="minorHAnsi"/>
                                        </w:rPr>
                                      </w:pPr>
                                      <w:r>
                                        <w:rPr>
                                          <w:rFonts w:cstheme="minorHAnsi"/>
                                        </w:rPr>
                                        <w:t xml:space="preserve">Each Member card has a unique number which is student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B493A8" id="Text Box 31" o:spid="_x0000_s1028" type="#_x0000_t202" style="width:530.25pt;height:7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" filled="f" stroked="f">
                          <v:textbox>
                            <w:txbxContent>
                              <w:p w14:paraId="371CFAAC" w14:textId="0912522B" w:rsidR="00C618C4" w:rsidRDefault="00C618C4" w:rsidP="00C618C4">
                                <w:pPr>
                                  <w:pStyle w:val="Heading1"/>
                                  <w:spacing w:line="360" w:lineRule="auto"/>
                                </w:pPr>
                                <w:r>
                                  <w:t xml:space="preserve">Introduction </w:t>
                                </w:r>
                              </w:p>
                              <w:p w14:paraId="1EE6FBB0" w14:textId="09F99BAC" w:rsidR="00C618C4" w:rsidRPr="00DE4746" w:rsidRDefault="00C618C4" w:rsidP="00C618C4">
                                <w:pPr>
                                  <w:rPr>
                                    <w:rFonts w:cstheme="minorHAnsi"/>
                                  </w:rPr>
                                </w:pPr>
                                <w:r w:rsidRPr="00DE4746">
                                  <w:rPr>
                                    <w:rFonts w:cstheme="minorHAnsi"/>
                                  </w:rPr>
                                  <w:t xml:space="preserve">The library management system is made with an idea of design and in detailed oriented aspect for making the overall manual system at the campus become much efficient .The LMS would allow the daily operation at the library become much efficient , where the librarian and his bulk work of documentation and paper keeping is minimized and now the system is computerized . </w:t>
                                </w:r>
                              </w:p>
                              <w:p w14:paraId="47D5D16D" w14:textId="6360BF1E" w:rsidR="00C618C4" w:rsidRDefault="00C618C4" w:rsidP="00C618C4">
                                <w:pPr>
                                  <w:rPr>
                                    <w:rFonts w:cstheme="minorHAnsi"/>
                                  </w:rPr>
                                </w:pPr>
                                <w:r w:rsidRPr="00DE4746">
                                  <w:rPr>
                                    <w:rFonts w:cstheme="minorHAnsi"/>
                                  </w:rPr>
                                  <w:t xml:space="preserve">The main goal of the project is reduce the burden of manual handling for the librarian and allowing him/her to focus on other activities like maintaining a good library environment , good disciplinary and an area for student to love and enjoy as now lending process is much quicker and faster and making students want to develop good habits for reading. </w:t>
                                </w:r>
                              </w:p>
                              <w:p w14:paraId="1190D5F7" w14:textId="77777777" w:rsidR="00DE4746" w:rsidRDefault="00DE4746" w:rsidP="00C618C4">
                                <w:pPr>
                                  <w:rPr>
                                    <w:rFonts w:cstheme="minorHAnsi"/>
                                  </w:rPr>
                                </w:pPr>
                              </w:p>
                              <w:p w14:paraId="3A77989E" w14:textId="59749682" w:rsidR="00DE4746" w:rsidRDefault="00DE4746" w:rsidP="00C618C4">
                                <w:pPr>
                                  <w:rPr>
                                    <w:rFonts w:cstheme="minorHAnsi"/>
                                  </w:rPr>
                                </w:pPr>
                                <w:r>
                                  <w:rPr>
                                    <w:rFonts w:cstheme="minorHAnsi"/>
                                  </w:rPr>
                                  <w:t>The following set of requirements are targeting while designing the Library Management system:</w:t>
                                </w:r>
                              </w:p>
                              <w:p w14:paraId="0BE66419" w14:textId="3AE34A39" w:rsidR="00DE4746" w:rsidRDefault="00DE4746" w:rsidP="00DE4746">
                                <w:pPr>
                                  <w:pStyle w:val="ListParagraph"/>
                                  <w:numPr>
                                    <w:ilvl w:val="0"/>
                                    <w:numId w:val="18"/>
                                  </w:numPr>
                                  <w:spacing w:line="240" w:lineRule="auto"/>
                                  <w:rPr>
                                    <w:rFonts w:cstheme="minorHAnsi"/>
                                  </w:rPr>
                                </w:pPr>
                                <w:r>
                                  <w:rPr>
                                    <w:rFonts w:cstheme="minorHAnsi"/>
                                  </w:rPr>
                                  <w:t>The Librarian can only search the books by author name and book name.</w:t>
                                </w:r>
                              </w:p>
                              <w:p w14:paraId="3CA338E9" w14:textId="77777777" w:rsidR="00DE4746" w:rsidRDefault="00DE4746" w:rsidP="00DE4746">
                                <w:pPr>
                                  <w:pStyle w:val="ListParagraph"/>
                                  <w:spacing w:line="240" w:lineRule="auto"/>
                                  <w:rPr>
                                    <w:rFonts w:cstheme="minorHAnsi"/>
                                  </w:rPr>
                                </w:pPr>
                              </w:p>
                              <w:p w14:paraId="69322E08" w14:textId="128E5BE0" w:rsidR="00DE4746" w:rsidRDefault="00DE4746" w:rsidP="00DE4746">
                                <w:pPr>
                                  <w:pStyle w:val="ListParagraph"/>
                                  <w:numPr>
                                    <w:ilvl w:val="0"/>
                                    <w:numId w:val="18"/>
                                  </w:numPr>
                                  <w:spacing w:line="240" w:lineRule="auto"/>
                                  <w:rPr>
                                    <w:rFonts w:cstheme="minorHAnsi"/>
                                  </w:rPr>
                                </w:pPr>
                                <w:r>
                                  <w:rPr>
                                    <w:rFonts w:cstheme="minorHAnsi"/>
                                  </w:rPr>
                                  <w:t>Each book has a unique id for easy reference.</w:t>
                                </w:r>
                              </w:p>
                              <w:p w14:paraId="69E03A2A" w14:textId="77777777" w:rsidR="00DE4746" w:rsidRPr="00DE4746" w:rsidRDefault="00DE4746" w:rsidP="00DE4746">
                                <w:pPr>
                                  <w:pStyle w:val="ListParagraph"/>
                                  <w:rPr>
                                    <w:rFonts w:cstheme="minorHAnsi"/>
                                  </w:rPr>
                                </w:pPr>
                              </w:p>
                              <w:p w14:paraId="7A675978" w14:textId="77777777" w:rsidR="00DE4746" w:rsidRPr="00DE4746" w:rsidRDefault="00DE4746" w:rsidP="00DE4746">
                                <w:pPr>
                                  <w:pStyle w:val="ListParagraph"/>
                                  <w:spacing w:line="240" w:lineRule="auto"/>
                                  <w:rPr>
                                    <w:rFonts w:cstheme="minorHAnsi"/>
                                  </w:rPr>
                                </w:pPr>
                              </w:p>
                              <w:p w14:paraId="27441CE9" w14:textId="2950C6BE" w:rsidR="00DE4746" w:rsidRDefault="00DE4746" w:rsidP="00DE4746">
                                <w:pPr>
                                  <w:pStyle w:val="ListParagraph"/>
                                  <w:numPr>
                                    <w:ilvl w:val="0"/>
                                    <w:numId w:val="18"/>
                                  </w:numPr>
                                  <w:spacing w:line="240" w:lineRule="auto"/>
                                  <w:rPr>
                                    <w:rFonts w:cstheme="minorHAnsi"/>
                                  </w:rPr>
                                </w:pPr>
                                <w:r>
                                  <w:rPr>
                                    <w:rFonts w:cstheme="minorHAnsi"/>
                                  </w:rPr>
                                  <w:t>There could be more than one book copy and any member can borrow a book.</w:t>
                                </w:r>
                              </w:p>
                              <w:p w14:paraId="29D5EFE5" w14:textId="77777777" w:rsidR="00DE4746" w:rsidRPr="00DE4746" w:rsidRDefault="00DE4746" w:rsidP="00DE4746">
                                <w:pPr>
                                  <w:pStyle w:val="ListParagraph"/>
                                  <w:spacing w:line="240" w:lineRule="auto"/>
                                  <w:rPr>
                                    <w:rFonts w:cstheme="minorHAnsi"/>
                                  </w:rPr>
                                </w:pPr>
                              </w:p>
                              <w:p w14:paraId="69586064" w14:textId="562C9BED" w:rsidR="00DE4746" w:rsidRDefault="00DE4746" w:rsidP="00DE4746">
                                <w:pPr>
                                  <w:pStyle w:val="ListParagraph"/>
                                  <w:numPr>
                                    <w:ilvl w:val="0"/>
                                    <w:numId w:val="18"/>
                                  </w:numPr>
                                  <w:spacing w:line="240" w:lineRule="auto"/>
                                  <w:rPr>
                                    <w:rFonts w:cstheme="minorHAnsi"/>
                                  </w:rPr>
                                </w:pPr>
                                <w:r>
                                  <w:rPr>
                                    <w:rFonts w:cstheme="minorHAnsi"/>
                                  </w:rPr>
                                  <w:t>The system will identify the books taken out and when its return back</w:t>
                                </w:r>
                              </w:p>
                              <w:p w14:paraId="6A15D60B" w14:textId="77777777" w:rsidR="00DE4746" w:rsidRPr="00DE4746" w:rsidRDefault="00DE4746" w:rsidP="00DE4746">
                                <w:pPr>
                                  <w:pStyle w:val="ListParagraph"/>
                                  <w:spacing w:line="240" w:lineRule="auto"/>
                                  <w:rPr>
                                    <w:rFonts w:cstheme="minorHAnsi"/>
                                  </w:rPr>
                                </w:pPr>
                              </w:p>
                              <w:p w14:paraId="0866C810" w14:textId="77777777" w:rsidR="00DE4746" w:rsidRDefault="00DE4746" w:rsidP="00DE4746">
                                <w:pPr>
                                  <w:pStyle w:val="ListParagraph"/>
                                  <w:spacing w:line="240" w:lineRule="auto"/>
                                  <w:rPr>
                                    <w:rFonts w:cstheme="minorHAnsi"/>
                                  </w:rPr>
                                </w:pPr>
                              </w:p>
                              <w:p w14:paraId="4CC14AB0" w14:textId="45E4F342" w:rsidR="00DE4746" w:rsidRDefault="00DE4746" w:rsidP="00DE4746">
                                <w:pPr>
                                  <w:pStyle w:val="ListParagraph"/>
                                  <w:numPr>
                                    <w:ilvl w:val="0"/>
                                    <w:numId w:val="18"/>
                                  </w:numPr>
                                  <w:spacing w:line="240" w:lineRule="auto"/>
                                  <w:rPr>
                                    <w:rFonts w:cstheme="minorHAnsi"/>
                                  </w:rPr>
                                </w:pPr>
                                <w:r>
                                  <w:rPr>
                                    <w:rFonts w:cstheme="minorHAnsi"/>
                                  </w:rPr>
                                  <w:t>Maximum days allowed per books is 14 or else a fine is charged.</w:t>
                                </w:r>
                              </w:p>
                              <w:p w14:paraId="7B54FA2C" w14:textId="77777777" w:rsidR="00DE4746" w:rsidRDefault="00DE4746" w:rsidP="00DE4746">
                                <w:pPr>
                                  <w:pStyle w:val="ListParagraph"/>
                                  <w:spacing w:line="240" w:lineRule="auto"/>
                                  <w:rPr>
                                    <w:rFonts w:cstheme="minorHAnsi"/>
                                  </w:rPr>
                                </w:pPr>
                              </w:p>
                              <w:p w14:paraId="3C6293DE" w14:textId="636FC413" w:rsidR="00DE4746" w:rsidRDefault="00DE4746" w:rsidP="00DE4746">
                                <w:pPr>
                                  <w:pStyle w:val="ListParagraph"/>
                                  <w:numPr>
                                    <w:ilvl w:val="0"/>
                                    <w:numId w:val="18"/>
                                  </w:numPr>
                                  <w:spacing w:line="240" w:lineRule="auto"/>
                                  <w:rPr>
                                    <w:rFonts w:cstheme="minorHAnsi"/>
                                  </w:rPr>
                                </w:pPr>
                                <w:r>
                                  <w:rPr>
                                    <w:rFonts w:cstheme="minorHAnsi"/>
                                  </w:rPr>
                                  <w:t>The system should collect fines when books returned after 15 days.</w:t>
                                </w:r>
                              </w:p>
                              <w:p w14:paraId="1A881EE4" w14:textId="77777777" w:rsidR="00DE4746" w:rsidRPr="00DE4746" w:rsidRDefault="00DE4746" w:rsidP="00DE4746">
                                <w:pPr>
                                  <w:pStyle w:val="ListParagraph"/>
                                  <w:spacing w:line="240" w:lineRule="auto"/>
                                  <w:rPr>
                                    <w:rFonts w:cstheme="minorHAnsi"/>
                                  </w:rPr>
                                </w:pPr>
                              </w:p>
                              <w:p w14:paraId="7203E57F" w14:textId="77777777" w:rsidR="00DE4746" w:rsidRDefault="00DE4746" w:rsidP="00DE4746">
                                <w:pPr>
                                  <w:pStyle w:val="ListParagraph"/>
                                  <w:spacing w:line="240" w:lineRule="auto"/>
                                  <w:rPr>
                                    <w:rFonts w:cstheme="minorHAnsi"/>
                                  </w:rPr>
                                </w:pPr>
                              </w:p>
                              <w:p w14:paraId="1FCE54FF" w14:textId="39D2B46E" w:rsidR="00DE4746" w:rsidRPr="00DE4746" w:rsidRDefault="00DE4746" w:rsidP="00DE4746">
                                <w:pPr>
                                  <w:pStyle w:val="ListParagraph"/>
                                  <w:numPr>
                                    <w:ilvl w:val="0"/>
                                    <w:numId w:val="18"/>
                                  </w:numPr>
                                  <w:spacing w:line="240" w:lineRule="auto"/>
                                  <w:rPr>
                                    <w:rFonts w:cstheme="minorHAnsi"/>
                                  </w:rPr>
                                </w:pPr>
                                <w:r>
                                  <w:rPr>
                                    <w:rFonts w:cstheme="minorHAnsi"/>
                                  </w:rPr>
                                  <w:t xml:space="preserve">Each Member card has a unique number which is student Id  </w:t>
                                </w:r>
                              </w:p>
                            </w:txbxContent>
                          </v:textbox>
                          <w10:anchorlock/>
                        </v:shape>
                      </w:pict>
                    </mc:Fallback>
                  </mc:AlternateContent>
                </w:r>
              </w:p>
            </w:tc>
          </w:tr>
        </w:tbl>
        <w:p w14:paraId="642DEEDB" w14:textId="77777777" w:rsidR="00911B23" w:rsidRDefault="00911B23">
          <w:pPr>
            <w:spacing w:after="200"/>
            <w:rPr>
              <w:b/>
            </w:rPr>
          </w:pPr>
        </w:p>
        <w:p w14:paraId="51312FB5" w14:textId="77777777" w:rsidR="00911B23" w:rsidRPr="00C618C4" w:rsidRDefault="00911B23" w:rsidP="00911B23">
          <w:pPr>
            <w:pStyle w:val="Heading2"/>
            <w:spacing w:line="360" w:lineRule="auto"/>
          </w:pPr>
          <w:r w:rsidRPr="00C618C4">
            <w:t xml:space="preserve">System Designs </w:t>
          </w:r>
        </w:p>
        <w:p w14:paraId="67001F06" w14:textId="77777777" w:rsidR="00911B23" w:rsidRDefault="00911B23" w:rsidP="00911B23">
          <w:pPr>
            <w:spacing w:after="0"/>
          </w:pPr>
          <w:r>
            <w:t>System designing allows the system analysist to develop a visual or graphical model before initializing the development , thereby allows a better presentable idea to the top hierarchy as well as the clients, this allows the project approval to be taken from the top management allowing a successful project proposal to be build , whereas clients understand the concepts much clearly as less technical terms used  much meaningful for them . As well as the developers work becomes much simpler and easily doable.</w:t>
          </w:r>
        </w:p>
        <w:p w14:paraId="0AB31514" w14:textId="77777777" w:rsidR="00911B23" w:rsidRDefault="00911B23" w:rsidP="00911B23">
          <w:pPr>
            <w:spacing w:after="0"/>
          </w:pPr>
        </w:p>
        <w:p w14:paraId="133C6953" w14:textId="765EF3BB" w:rsidR="00911B23" w:rsidRDefault="00911B23" w:rsidP="00911B23">
          <w:pPr>
            <w:pStyle w:val="ListParagraph"/>
            <w:numPr>
              <w:ilvl w:val="0"/>
              <w:numId w:val="16"/>
            </w:numPr>
            <w:spacing w:after="0"/>
          </w:pPr>
          <w:r w:rsidRPr="00911B23">
            <w:rPr>
              <w:b/>
              <w:bCs/>
              <w:sz w:val="22"/>
              <w:szCs w:val="22"/>
            </w:rPr>
            <w:t>Use case Diagram:</w:t>
          </w:r>
          <w:r w:rsidRPr="00911B23">
            <w:rPr>
              <w:sz w:val="22"/>
              <w:szCs w:val="22"/>
            </w:rPr>
            <w:t xml:space="preserve"> </w:t>
          </w:r>
          <w:r>
            <w:t>Use case Diagram is a simplest level diagram showing the users interaction with the system that shows the relationship of the use cases and users.</w:t>
          </w:r>
        </w:p>
        <w:p w14:paraId="5CEEEB08" w14:textId="77777777" w:rsidR="00F87FDC" w:rsidRDefault="00F87FDC" w:rsidP="00F87FDC">
          <w:pPr>
            <w:spacing w:after="0"/>
            <w:ind w:firstLine="720"/>
          </w:pPr>
        </w:p>
        <w:p w14:paraId="33B9511C" w14:textId="3D51A446" w:rsidR="00DE4746" w:rsidRDefault="00DE4746" w:rsidP="00F87FDC">
          <w:pPr>
            <w:spacing w:after="0"/>
            <w:ind w:firstLine="720"/>
          </w:pPr>
          <w:r>
            <w:t>In th</w:t>
          </w:r>
          <w:r w:rsidR="00D81FBB">
            <w:t>is particular</w:t>
          </w:r>
          <w:r>
            <w:t xml:space="preserve"> use case </w:t>
          </w:r>
          <w:r w:rsidR="00F87FDC">
            <w:t>Diagram,</w:t>
          </w:r>
          <w:r>
            <w:t xml:space="preserve"> we have 2 </w:t>
          </w:r>
          <w:r w:rsidR="00F87FDC">
            <w:t>actors:</w:t>
          </w:r>
        </w:p>
        <w:p w14:paraId="38ADA731" w14:textId="77777777" w:rsidR="00F87FDC" w:rsidRDefault="00F87FDC" w:rsidP="00F87FDC">
          <w:pPr>
            <w:spacing w:after="0"/>
            <w:ind w:firstLine="720"/>
          </w:pPr>
        </w:p>
        <w:p w14:paraId="56207565" w14:textId="6487AAF1" w:rsidR="00DE4746" w:rsidRDefault="00DE4746" w:rsidP="00DE4746">
          <w:pPr>
            <w:pStyle w:val="ListParagraph"/>
            <w:numPr>
              <w:ilvl w:val="0"/>
              <w:numId w:val="19"/>
            </w:numPr>
            <w:spacing w:after="0"/>
          </w:pPr>
          <w:r>
            <w:t xml:space="preserve">Librarian (primary actor): Primary actor is the person who </w:t>
          </w:r>
          <w:r w:rsidR="00F87FDC">
            <w:t xml:space="preserve">initiates the use of the system, where in LMS the librarian is responsible for adding, editing, removing, </w:t>
          </w:r>
          <w:r w:rsidR="00D81FBB">
            <w:t>deleting,</w:t>
          </w:r>
          <w:r w:rsidR="00F87FDC">
            <w:t xml:space="preserve"> </w:t>
          </w:r>
          <w:r w:rsidR="00D81FBB">
            <w:t>reserving,</w:t>
          </w:r>
          <w:r w:rsidR="00F87FDC">
            <w:t xml:space="preserve"> issuing </w:t>
          </w:r>
          <w:r w:rsidR="00D81FBB">
            <w:t>books.</w:t>
          </w:r>
        </w:p>
        <w:p w14:paraId="4D6EB3C4" w14:textId="77777777" w:rsidR="00D81FBB" w:rsidRDefault="00D81FBB" w:rsidP="00D81FBB">
          <w:pPr>
            <w:pStyle w:val="ListParagraph"/>
            <w:spacing w:after="0"/>
          </w:pPr>
        </w:p>
        <w:p w14:paraId="643CA54A" w14:textId="22804555" w:rsidR="00DE4746" w:rsidRDefault="00DE4746" w:rsidP="00DE4746">
          <w:pPr>
            <w:pStyle w:val="ListParagraph"/>
            <w:numPr>
              <w:ilvl w:val="0"/>
              <w:numId w:val="19"/>
            </w:numPr>
            <w:spacing w:after="0"/>
          </w:pPr>
          <w:r>
            <w:t>Student/Member (Secondary actor)</w:t>
          </w:r>
          <w:r w:rsidR="00F87FDC">
            <w:t>: Whereas a passive user where only interact with the system for providing student details, reserving books and checking out.</w:t>
          </w:r>
        </w:p>
        <w:p w14:paraId="0FA14C74" w14:textId="78F3DE49" w:rsidR="00911B23" w:rsidRDefault="00911B23" w:rsidP="00911B23">
          <w:pPr>
            <w:spacing w:after="0"/>
            <w:ind w:left="720"/>
          </w:pPr>
        </w:p>
        <w:p w14:paraId="48EC4F51" w14:textId="1D4CF19C" w:rsidR="00F87FDC" w:rsidRDefault="00F87FDC" w:rsidP="00F87FDC">
          <w:pPr>
            <w:spacing w:after="0"/>
            <w:ind w:left="720"/>
          </w:pPr>
          <w:r>
            <w:t xml:space="preserve">Some of the use Cases </w:t>
          </w:r>
          <w:r w:rsidR="00D81FBB">
            <w:t>are:</w:t>
          </w:r>
        </w:p>
        <w:p w14:paraId="20AB31BD" w14:textId="629FDBFA" w:rsidR="00F87FDC" w:rsidRDefault="00F87FDC" w:rsidP="00F87FDC">
          <w:pPr>
            <w:spacing w:after="0"/>
            <w:ind w:left="720"/>
          </w:pPr>
        </w:p>
        <w:p w14:paraId="4E4CF75E" w14:textId="5920FEEB" w:rsidR="00F87FDC" w:rsidRDefault="00F87FDC" w:rsidP="00F87FDC">
          <w:pPr>
            <w:pStyle w:val="ListParagraph"/>
            <w:numPr>
              <w:ilvl w:val="0"/>
              <w:numId w:val="20"/>
            </w:numPr>
            <w:spacing w:after="0"/>
          </w:pPr>
          <w:r>
            <w:t>Add/edit/remove Book: to remove update or add book item.</w:t>
          </w:r>
        </w:p>
        <w:p w14:paraId="61E056E9" w14:textId="77777777" w:rsidR="00D81FBB" w:rsidRDefault="00D81FBB" w:rsidP="00D81FBB">
          <w:pPr>
            <w:pStyle w:val="ListParagraph"/>
            <w:spacing w:after="0"/>
            <w:ind w:left="1080"/>
          </w:pPr>
        </w:p>
        <w:p w14:paraId="26FA1D87" w14:textId="0BCE94CC" w:rsidR="00F87FDC" w:rsidRDefault="00D81FBB" w:rsidP="00F87FDC">
          <w:pPr>
            <w:pStyle w:val="ListParagraph"/>
            <w:numPr>
              <w:ilvl w:val="0"/>
              <w:numId w:val="20"/>
            </w:numPr>
            <w:spacing w:after="0"/>
          </w:pPr>
          <w:r>
            <w:t>Search:</w:t>
          </w:r>
          <w:r w:rsidR="00F87FDC">
            <w:t xml:space="preserve"> Search by book name and author </w:t>
          </w:r>
          <w:r>
            <w:t>name,</w:t>
          </w:r>
          <w:r w:rsidR="00F87FDC">
            <w:t xml:space="preserve"> in Book table</w:t>
          </w:r>
        </w:p>
        <w:p w14:paraId="6001DEEB" w14:textId="77777777" w:rsidR="00D81FBB" w:rsidRDefault="00D81FBB" w:rsidP="00D81FBB">
          <w:pPr>
            <w:pStyle w:val="ListParagraph"/>
          </w:pPr>
        </w:p>
        <w:p w14:paraId="358C3CB6" w14:textId="77777777" w:rsidR="00D81FBB" w:rsidRDefault="00D81FBB" w:rsidP="00D81FBB">
          <w:pPr>
            <w:pStyle w:val="ListParagraph"/>
            <w:spacing w:after="0"/>
            <w:ind w:left="1080"/>
          </w:pPr>
        </w:p>
        <w:p w14:paraId="33A4B851" w14:textId="45EB682B" w:rsidR="00F87FDC" w:rsidRDefault="00F87FDC" w:rsidP="00F87FDC">
          <w:pPr>
            <w:pStyle w:val="ListParagraph"/>
            <w:numPr>
              <w:ilvl w:val="0"/>
              <w:numId w:val="20"/>
            </w:numPr>
            <w:spacing w:after="0"/>
          </w:pPr>
          <w:r>
            <w:t xml:space="preserve">Register/Cancel membership: to add a new member or delete one </w:t>
          </w:r>
          <w:r w:rsidR="00D81FBB">
            <w:t>from the existing system,</w:t>
          </w:r>
        </w:p>
        <w:p w14:paraId="730804C5" w14:textId="77777777" w:rsidR="00D81FBB" w:rsidRDefault="00D81FBB" w:rsidP="00D81FBB">
          <w:pPr>
            <w:pStyle w:val="ListParagraph"/>
            <w:spacing w:after="0"/>
            <w:ind w:left="1080"/>
          </w:pPr>
        </w:p>
        <w:p w14:paraId="36DA8FC9" w14:textId="74F40D00" w:rsidR="00D81FBB" w:rsidRDefault="00D81FBB" w:rsidP="00F87FDC">
          <w:pPr>
            <w:pStyle w:val="ListParagraph"/>
            <w:numPr>
              <w:ilvl w:val="0"/>
              <w:numId w:val="20"/>
            </w:numPr>
            <w:spacing w:after="0"/>
          </w:pPr>
          <w:r>
            <w:t>Checkout: to lend a book if the criteria is meet.</w:t>
          </w:r>
        </w:p>
        <w:p w14:paraId="706424E7" w14:textId="77777777" w:rsidR="00D81FBB" w:rsidRDefault="00D81FBB" w:rsidP="00D81FBB">
          <w:pPr>
            <w:pStyle w:val="ListParagraph"/>
          </w:pPr>
        </w:p>
        <w:p w14:paraId="02AAE01B" w14:textId="77777777" w:rsidR="00D81FBB" w:rsidRDefault="00D81FBB" w:rsidP="00D81FBB">
          <w:pPr>
            <w:pStyle w:val="ListParagraph"/>
            <w:spacing w:after="0"/>
            <w:ind w:left="1080"/>
          </w:pPr>
        </w:p>
        <w:p w14:paraId="1B89C418" w14:textId="31ECDD74" w:rsidR="00D81FBB" w:rsidRDefault="00D81FBB" w:rsidP="00F87FDC">
          <w:pPr>
            <w:pStyle w:val="ListParagraph"/>
            <w:numPr>
              <w:ilvl w:val="0"/>
              <w:numId w:val="20"/>
            </w:numPr>
            <w:spacing w:after="0"/>
          </w:pPr>
          <w:r>
            <w:t xml:space="preserve">Return Book: to return book if not return within given time fine is </w:t>
          </w:r>
          <w:proofErr w:type="gramStart"/>
          <w:r>
            <w:t>charged .</w:t>
          </w:r>
          <w:proofErr w:type="gramEnd"/>
        </w:p>
        <w:p w14:paraId="14A585CF" w14:textId="0577E8E3" w:rsidR="00911B23" w:rsidRDefault="00CA1E54">
          <w:pPr>
            <w:spacing w:after="200"/>
            <w:rPr>
              <w:b/>
            </w:rPr>
          </w:pPr>
        </w:p>
      </w:sdtContent>
    </w:sdt>
    <w:p w14:paraId="5D2E5D69" w14:textId="68BEDF20" w:rsidR="000F1DCE" w:rsidRDefault="00911B23">
      <w:pPr>
        <w:spacing w:after="200"/>
        <w:rPr>
          <w:b/>
        </w:rPr>
      </w:pPr>
      <w:r>
        <w:rPr>
          <w:noProof/>
        </w:rPr>
        <w:lastRenderedPageBreak/>
        <w:drawing>
          <wp:inline distT="0" distB="0" distL="0" distR="0" wp14:anchorId="43FECC9E" wp14:editId="3A4D9A99">
            <wp:extent cx="6104255"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364" cy="4068580"/>
                    </a:xfrm>
                    <a:prstGeom prst="rect">
                      <a:avLst/>
                    </a:prstGeom>
                    <a:noFill/>
                    <a:ln>
                      <a:noFill/>
                    </a:ln>
                  </pic:spPr>
                </pic:pic>
              </a:graphicData>
            </a:graphic>
          </wp:inline>
        </w:drawing>
      </w:r>
    </w:p>
    <w:p w14:paraId="6871AC39" w14:textId="6BE8FE11" w:rsidR="00911B23" w:rsidRDefault="00911B23">
      <w:pPr>
        <w:spacing w:after="200"/>
        <w:rPr>
          <w:b/>
        </w:rPr>
      </w:pPr>
    </w:p>
    <w:p w14:paraId="6467B993" w14:textId="22D256AF" w:rsidR="00911B23" w:rsidRDefault="00911B23" w:rsidP="00911B23">
      <w:pPr>
        <w:pStyle w:val="ListParagraph"/>
        <w:numPr>
          <w:ilvl w:val="0"/>
          <w:numId w:val="16"/>
        </w:numPr>
        <w:spacing w:after="200"/>
        <w:rPr>
          <w:bCs/>
        </w:rPr>
      </w:pPr>
      <w:r>
        <w:rPr>
          <w:b/>
        </w:rPr>
        <w:t xml:space="preserve">Class </w:t>
      </w:r>
      <w:r w:rsidR="005E56BB">
        <w:rPr>
          <w:b/>
        </w:rPr>
        <w:t>Diagram:</w:t>
      </w:r>
      <w:r w:rsidRPr="005E56BB">
        <w:rPr>
          <w:bCs/>
        </w:rPr>
        <w:t xml:space="preserve"> </w:t>
      </w:r>
      <w:r w:rsidR="005E56BB" w:rsidRPr="005E56BB">
        <w:rPr>
          <w:bCs/>
        </w:rPr>
        <w:t xml:space="preserve">Class Diagram is UML Graphical model </w:t>
      </w:r>
      <w:proofErr w:type="gramStart"/>
      <w:r w:rsidR="005E56BB" w:rsidRPr="005E56BB">
        <w:rPr>
          <w:bCs/>
        </w:rPr>
        <w:t>that’s</w:t>
      </w:r>
      <w:proofErr w:type="gramEnd"/>
      <w:r w:rsidR="005E56BB" w:rsidRPr="005E56BB">
        <w:rPr>
          <w:bCs/>
        </w:rPr>
        <w:t xml:space="preserve"> used to describe the structure of a system by showing system classes, their attributes, functions and relationship among them. </w:t>
      </w:r>
    </w:p>
    <w:p w14:paraId="3568ED5D" w14:textId="7A5441D3" w:rsidR="005E56BB" w:rsidRDefault="005E56BB" w:rsidP="005E56BB">
      <w:pPr>
        <w:pStyle w:val="ListParagraph"/>
        <w:spacing w:after="200"/>
        <w:rPr>
          <w:bCs/>
        </w:rPr>
      </w:pPr>
    </w:p>
    <w:p w14:paraId="0D6E3C15" w14:textId="5903B1FE" w:rsidR="005E56BB" w:rsidRDefault="005E56BB" w:rsidP="005E56BB">
      <w:pPr>
        <w:pStyle w:val="ListParagraph"/>
        <w:spacing w:after="200"/>
        <w:rPr>
          <w:bCs/>
        </w:rPr>
      </w:pPr>
    </w:p>
    <w:p w14:paraId="7DD0383C" w14:textId="1DFA73C0" w:rsidR="005E56BB" w:rsidRDefault="00D81FBB" w:rsidP="005E56BB">
      <w:pPr>
        <w:pStyle w:val="ListParagraph"/>
        <w:spacing w:after="200"/>
        <w:rPr>
          <w:bCs/>
        </w:rPr>
      </w:pPr>
      <w:r>
        <w:rPr>
          <w:bCs/>
        </w:rPr>
        <w:t xml:space="preserve">The main classes of the system </w:t>
      </w:r>
      <w:proofErr w:type="gramStart"/>
      <w:r>
        <w:rPr>
          <w:bCs/>
        </w:rPr>
        <w:t>is</w:t>
      </w:r>
      <w:proofErr w:type="gramEnd"/>
      <w:r>
        <w:rPr>
          <w:bCs/>
        </w:rPr>
        <w:t>:</w:t>
      </w:r>
    </w:p>
    <w:p w14:paraId="47CF531B" w14:textId="6F49ED6C" w:rsidR="00D81FBB" w:rsidRDefault="00D81FBB" w:rsidP="005E56BB">
      <w:pPr>
        <w:pStyle w:val="ListParagraph"/>
        <w:spacing w:after="200"/>
        <w:rPr>
          <w:bCs/>
        </w:rPr>
      </w:pPr>
    </w:p>
    <w:p w14:paraId="022631E3" w14:textId="1853FF41" w:rsidR="00D81FBB" w:rsidRDefault="00D81FBB" w:rsidP="00D81FBB">
      <w:pPr>
        <w:pStyle w:val="ListParagraph"/>
        <w:numPr>
          <w:ilvl w:val="0"/>
          <w:numId w:val="21"/>
        </w:numPr>
        <w:spacing w:after="200"/>
        <w:rPr>
          <w:bCs/>
        </w:rPr>
      </w:pPr>
      <w:r>
        <w:rPr>
          <w:bCs/>
        </w:rPr>
        <w:t>Library: The central part of the organization for which the software is developed for, it has attributes like Name and location which distinguishes it from other.</w:t>
      </w:r>
    </w:p>
    <w:p w14:paraId="69741044" w14:textId="77777777" w:rsidR="00D81FBB" w:rsidRDefault="00D81FBB" w:rsidP="00D81FBB">
      <w:pPr>
        <w:pStyle w:val="ListParagraph"/>
        <w:spacing w:after="200"/>
        <w:ind w:left="1080"/>
        <w:rPr>
          <w:bCs/>
        </w:rPr>
      </w:pPr>
    </w:p>
    <w:p w14:paraId="547B631E" w14:textId="24A0EEA0" w:rsidR="00D81FBB" w:rsidRDefault="00D81FBB" w:rsidP="00D81FBB">
      <w:pPr>
        <w:pStyle w:val="ListParagraph"/>
        <w:numPr>
          <w:ilvl w:val="0"/>
          <w:numId w:val="21"/>
        </w:numPr>
        <w:spacing w:after="200"/>
        <w:rPr>
          <w:bCs/>
        </w:rPr>
      </w:pPr>
      <w:r>
        <w:rPr>
          <w:bCs/>
        </w:rPr>
        <w:t>Book: The Basic of the system where it has Book name, Author name, Quantity, price etc.</w:t>
      </w:r>
    </w:p>
    <w:p w14:paraId="0FE49DB6" w14:textId="77777777" w:rsidR="00D81FBB" w:rsidRPr="00D81FBB" w:rsidRDefault="00D81FBB" w:rsidP="00D81FBB">
      <w:pPr>
        <w:pStyle w:val="ListParagraph"/>
        <w:rPr>
          <w:bCs/>
        </w:rPr>
      </w:pPr>
    </w:p>
    <w:p w14:paraId="4CEF3582" w14:textId="77777777" w:rsidR="00D81FBB" w:rsidRDefault="00D81FBB" w:rsidP="00D81FBB">
      <w:pPr>
        <w:pStyle w:val="ListParagraph"/>
        <w:spacing w:after="200"/>
        <w:ind w:left="1080"/>
        <w:rPr>
          <w:bCs/>
        </w:rPr>
      </w:pPr>
    </w:p>
    <w:p w14:paraId="70DDFA5A" w14:textId="002D0FAA" w:rsidR="00D81FBB" w:rsidRDefault="00D81FBB" w:rsidP="00D81FBB">
      <w:pPr>
        <w:pStyle w:val="ListParagraph"/>
        <w:numPr>
          <w:ilvl w:val="0"/>
          <w:numId w:val="21"/>
        </w:numPr>
        <w:spacing w:after="200"/>
        <w:rPr>
          <w:bCs/>
        </w:rPr>
      </w:pPr>
      <w:r>
        <w:rPr>
          <w:bCs/>
        </w:rPr>
        <w:t>Book item: where any book that has multiple copies will be taught as a book item.</w:t>
      </w:r>
    </w:p>
    <w:p w14:paraId="5BBEA1F5" w14:textId="77777777" w:rsidR="00D81FBB" w:rsidRDefault="00D81FBB" w:rsidP="00D81FBB">
      <w:pPr>
        <w:pStyle w:val="ListParagraph"/>
        <w:spacing w:after="200"/>
        <w:ind w:left="1080"/>
        <w:rPr>
          <w:bCs/>
        </w:rPr>
      </w:pPr>
    </w:p>
    <w:p w14:paraId="0662E32A" w14:textId="3B580C7F" w:rsidR="00D81FBB" w:rsidRDefault="00D81FBB" w:rsidP="00D81FBB">
      <w:pPr>
        <w:pStyle w:val="ListParagraph"/>
        <w:numPr>
          <w:ilvl w:val="0"/>
          <w:numId w:val="21"/>
        </w:numPr>
        <w:spacing w:after="200"/>
        <w:rPr>
          <w:bCs/>
        </w:rPr>
      </w:pPr>
      <w:r>
        <w:rPr>
          <w:bCs/>
        </w:rPr>
        <w:t xml:space="preserve">Account: We only have one account in here and </w:t>
      </w:r>
      <w:proofErr w:type="gramStart"/>
      <w:r>
        <w:rPr>
          <w:bCs/>
        </w:rPr>
        <w:t>that’s</w:t>
      </w:r>
      <w:proofErr w:type="gramEnd"/>
      <w:r>
        <w:rPr>
          <w:bCs/>
        </w:rPr>
        <w:t xml:space="preserve"> for the librarian.</w:t>
      </w:r>
    </w:p>
    <w:p w14:paraId="3D8C589B" w14:textId="77777777" w:rsidR="00D81FBB" w:rsidRPr="00D81FBB" w:rsidRDefault="00D81FBB" w:rsidP="00D81FBB">
      <w:pPr>
        <w:pStyle w:val="ListParagraph"/>
        <w:rPr>
          <w:bCs/>
        </w:rPr>
      </w:pPr>
    </w:p>
    <w:p w14:paraId="3BE439DB" w14:textId="77777777" w:rsidR="00D81FBB" w:rsidRDefault="00D81FBB" w:rsidP="00D81FBB">
      <w:pPr>
        <w:pStyle w:val="ListParagraph"/>
        <w:spacing w:after="200"/>
        <w:ind w:left="1080"/>
        <w:rPr>
          <w:bCs/>
        </w:rPr>
      </w:pPr>
    </w:p>
    <w:p w14:paraId="5F11D426" w14:textId="196B424C" w:rsidR="00D81FBB" w:rsidRDefault="00D81FBB" w:rsidP="00D81FBB">
      <w:pPr>
        <w:pStyle w:val="ListParagraph"/>
        <w:numPr>
          <w:ilvl w:val="0"/>
          <w:numId w:val="21"/>
        </w:numPr>
        <w:spacing w:after="200"/>
        <w:rPr>
          <w:bCs/>
        </w:rPr>
      </w:pPr>
      <w:r>
        <w:rPr>
          <w:bCs/>
        </w:rPr>
        <w:t>Library card: All members of the library will be given a card that distinguish identifies all of them.</w:t>
      </w:r>
    </w:p>
    <w:p w14:paraId="42DB0F96" w14:textId="77777777" w:rsidR="00D81FBB" w:rsidRDefault="00D81FBB" w:rsidP="00D81FBB">
      <w:pPr>
        <w:pStyle w:val="ListParagraph"/>
        <w:spacing w:after="200"/>
        <w:ind w:left="1080"/>
        <w:rPr>
          <w:bCs/>
        </w:rPr>
      </w:pPr>
    </w:p>
    <w:p w14:paraId="738A53A2" w14:textId="68F1CD40" w:rsidR="00D81FBB" w:rsidRDefault="00D81FBB" w:rsidP="00D81FBB">
      <w:pPr>
        <w:pStyle w:val="ListParagraph"/>
        <w:numPr>
          <w:ilvl w:val="0"/>
          <w:numId w:val="21"/>
        </w:numPr>
        <w:spacing w:after="200"/>
        <w:rPr>
          <w:bCs/>
        </w:rPr>
      </w:pPr>
      <w:r>
        <w:rPr>
          <w:bCs/>
        </w:rPr>
        <w:t>Book Lending: Responsible for book Lending.</w:t>
      </w:r>
    </w:p>
    <w:p w14:paraId="24F97CFA" w14:textId="77777777" w:rsidR="00D81FBB" w:rsidRPr="00D81FBB" w:rsidRDefault="00D81FBB" w:rsidP="00D81FBB">
      <w:pPr>
        <w:pStyle w:val="ListParagraph"/>
        <w:rPr>
          <w:bCs/>
        </w:rPr>
      </w:pPr>
    </w:p>
    <w:p w14:paraId="1F5BEF56" w14:textId="77777777" w:rsidR="00D81FBB" w:rsidRDefault="00D81FBB" w:rsidP="00D81FBB">
      <w:pPr>
        <w:pStyle w:val="ListParagraph"/>
        <w:spacing w:after="200"/>
        <w:ind w:left="1080"/>
        <w:rPr>
          <w:bCs/>
        </w:rPr>
      </w:pPr>
    </w:p>
    <w:p w14:paraId="590E569B" w14:textId="0A80C2EA" w:rsidR="00D81FBB" w:rsidRDefault="00D81FBB" w:rsidP="00D81FBB">
      <w:pPr>
        <w:pStyle w:val="ListParagraph"/>
        <w:numPr>
          <w:ilvl w:val="0"/>
          <w:numId w:val="21"/>
        </w:numPr>
        <w:spacing w:after="200"/>
        <w:rPr>
          <w:bCs/>
        </w:rPr>
      </w:pPr>
      <w:r>
        <w:rPr>
          <w:bCs/>
        </w:rPr>
        <w:t>Catalog: Contains all book details.</w:t>
      </w:r>
    </w:p>
    <w:p w14:paraId="08C23ABE" w14:textId="77777777" w:rsidR="00D81FBB" w:rsidRDefault="00D81FBB" w:rsidP="00D81FBB">
      <w:pPr>
        <w:pStyle w:val="ListParagraph"/>
        <w:spacing w:after="200"/>
        <w:ind w:left="1080"/>
        <w:rPr>
          <w:bCs/>
        </w:rPr>
      </w:pPr>
    </w:p>
    <w:p w14:paraId="52552722" w14:textId="1E543330" w:rsidR="00D81FBB" w:rsidRDefault="00D81FBB" w:rsidP="00D81FBB">
      <w:pPr>
        <w:pStyle w:val="ListParagraph"/>
        <w:numPr>
          <w:ilvl w:val="0"/>
          <w:numId w:val="21"/>
        </w:numPr>
        <w:spacing w:after="200"/>
        <w:rPr>
          <w:bCs/>
        </w:rPr>
      </w:pPr>
      <w:r>
        <w:rPr>
          <w:bCs/>
        </w:rPr>
        <w:t>Fine: Responsible for calculating the fine payable.</w:t>
      </w:r>
    </w:p>
    <w:p w14:paraId="6E15A9E2" w14:textId="77777777" w:rsidR="00D81FBB" w:rsidRPr="00D81FBB" w:rsidRDefault="00D81FBB" w:rsidP="00D81FBB">
      <w:pPr>
        <w:pStyle w:val="ListParagraph"/>
        <w:rPr>
          <w:bCs/>
        </w:rPr>
      </w:pPr>
    </w:p>
    <w:p w14:paraId="1F3C79B4" w14:textId="77777777" w:rsidR="00D81FBB" w:rsidRPr="00D81FBB" w:rsidRDefault="00D81FBB" w:rsidP="00D81FBB">
      <w:pPr>
        <w:pStyle w:val="ListParagraph"/>
        <w:spacing w:after="200"/>
        <w:ind w:left="1080"/>
        <w:rPr>
          <w:bCs/>
        </w:rPr>
      </w:pPr>
    </w:p>
    <w:sectPr w:rsidR="00D81FBB" w:rsidRPr="00D81FBB">
      <w:footerReference w:type="default" r:id="rId1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A49C" w14:textId="77777777" w:rsidR="00CA1E54" w:rsidRDefault="00CA1E54">
      <w:pPr>
        <w:spacing w:after="0" w:line="240" w:lineRule="auto"/>
      </w:pPr>
      <w:r>
        <w:separator/>
      </w:r>
    </w:p>
  </w:endnote>
  <w:endnote w:type="continuationSeparator" w:id="0">
    <w:p w14:paraId="04EE72B5" w14:textId="77777777" w:rsidR="00CA1E54" w:rsidRDefault="00CA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BE756"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77FCB9D5" wp14:editId="35721C3D">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5AED240E"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7FCB9D5"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Lh5sLs3AgAArQQAAA4AAAAAAAAA&#10;AAAAAAAALgIAAGRycy9lMm9Eb2MueG1sUEsBAi0AFAAGAAgAAAAhAB5UFbLgAAAADAEAAA8AAAAA&#10;AAAAAAAAAAAAkQQAAGRycy9kb3ducmV2LnhtbFBLBQYAAAAABAAEAPMAAACeBQAAAAA=&#10;" o:allowincell="f" fillcolor="white [3201]" stroked="f" strokeweight="6pt">
              <v:textbox inset="0,0,0,0">
                <w:txbxContent>
                  <w:p w14:paraId="5AED240E"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7FF6B903"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4E45C" w14:textId="77777777" w:rsidR="00CA1E54" w:rsidRDefault="00CA1E54">
      <w:pPr>
        <w:spacing w:after="0" w:line="240" w:lineRule="auto"/>
      </w:pPr>
      <w:r>
        <w:separator/>
      </w:r>
    </w:p>
  </w:footnote>
  <w:footnote w:type="continuationSeparator" w:id="0">
    <w:p w14:paraId="7D19D7BA" w14:textId="77777777" w:rsidR="00CA1E54" w:rsidRDefault="00CA1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30590B44"/>
    <w:multiLevelType w:val="multilevel"/>
    <w:tmpl w:val="AAE4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C426B"/>
    <w:multiLevelType w:val="hybridMultilevel"/>
    <w:tmpl w:val="27E03BF0"/>
    <w:lvl w:ilvl="0" w:tplc="203C16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E71DF5"/>
    <w:multiLevelType w:val="hybridMultilevel"/>
    <w:tmpl w:val="C9AA3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42C85"/>
    <w:multiLevelType w:val="hybridMultilevel"/>
    <w:tmpl w:val="2A0C92B2"/>
    <w:lvl w:ilvl="0" w:tplc="EF9CB7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0687909"/>
    <w:multiLevelType w:val="hybridMultilevel"/>
    <w:tmpl w:val="0B368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91492"/>
    <w:multiLevelType w:val="hybridMultilevel"/>
    <w:tmpl w:val="B99E5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5"/>
  </w:num>
  <w:num w:numId="18">
    <w:abstractNumId w:val="10"/>
  </w:num>
  <w:num w:numId="19">
    <w:abstractNumId w:val="7"/>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6C"/>
    <w:rsid w:val="00074E8B"/>
    <w:rsid w:val="000F1DCE"/>
    <w:rsid w:val="0016270C"/>
    <w:rsid w:val="00203C63"/>
    <w:rsid w:val="0033156F"/>
    <w:rsid w:val="003B3056"/>
    <w:rsid w:val="003D2F00"/>
    <w:rsid w:val="004154B5"/>
    <w:rsid w:val="004E4D8D"/>
    <w:rsid w:val="0051615D"/>
    <w:rsid w:val="00524BAA"/>
    <w:rsid w:val="005C5BDA"/>
    <w:rsid w:val="005E56BB"/>
    <w:rsid w:val="00616989"/>
    <w:rsid w:val="0068256C"/>
    <w:rsid w:val="007B1BAB"/>
    <w:rsid w:val="007B346A"/>
    <w:rsid w:val="00911B23"/>
    <w:rsid w:val="00942CE0"/>
    <w:rsid w:val="00962160"/>
    <w:rsid w:val="00A362E1"/>
    <w:rsid w:val="00AA1F13"/>
    <w:rsid w:val="00B70300"/>
    <w:rsid w:val="00B93FDF"/>
    <w:rsid w:val="00BB0743"/>
    <w:rsid w:val="00BC5723"/>
    <w:rsid w:val="00C34D86"/>
    <w:rsid w:val="00C618C4"/>
    <w:rsid w:val="00C77D65"/>
    <w:rsid w:val="00C80AFE"/>
    <w:rsid w:val="00CA1E54"/>
    <w:rsid w:val="00CB4A4D"/>
    <w:rsid w:val="00D73345"/>
    <w:rsid w:val="00D81FBB"/>
    <w:rsid w:val="00DA7C93"/>
    <w:rsid w:val="00DE4746"/>
    <w:rsid w:val="00DE6F3F"/>
    <w:rsid w:val="00E0736E"/>
    <w:rsid w:val="00E707C0"/>
    <w:rsid w:val="00EF0E81"/>
    <w:rsid w:val="00F07B0B"/>
    <w:rsid w:val="00F07EB5"/>
    <w:rsid w:val="00F87FDC"/>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2A87F7"/>
  <w15:docId w15:val="{AF547519-39C0-4CB5-AF64-1E39E54D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11B23"/>
    <w:pPr>
      <w:ind w:left="720"/>
      <w:contextualSpacing/>
    </w:pPr>
  </w:style>
  <w:style w:type="paragraph" w:styleId="NormalWeb">
    <w:name w:val="Normal (Web)"/>
    <w:basedOn w:val="Normal"/>
    <w:uiPriority w:val="99"/>
    <w:semiHidden/>
    <w:unhideWhenUsed/>
    <w:rsid w:val="00DE4746"/>
    <w:pPr>
      <w:spacing w:before="100" w:beforeAutospacing="1" w:after="100" w:afterAutospacing="1" w:line="240" w:lineRule="auto"/>
    </w:pPr>
    <w:rPr>
      <w:rFonts w:ascii="Times New Roman" w:eastAsia="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1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212</TotalTime>
  <Pages>6</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rayan anjalo</dc:creator>
  <cp:keywords/>
  <dc:description/>
  <cp:lastModifiedBy>Mr.BRA Fernando</cp:lastModifiedBy>
  <cp:revision>1</cp:revision>
  <dcterms:created xsi:type="dcterms:W3CDTF">2020-08-15T16:25:00Z</dcterms:created>
  <dcterms:modified xsi:type="dcterms:W3CDTF">2020-08-15T19:59:00Z</dcterms:modified>
</cp:coreProperties>
</file>